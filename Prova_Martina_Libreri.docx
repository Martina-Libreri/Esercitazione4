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FFB6DED" w:rsidR="00547F36" w:rsidRPr="001E6010" w:rsidRDefault="0034657F">
            <w:pPr>
              <w:pStyle w:val="Informazionisullostudente"/>
            </w:pPr>
            <w:r>
              <w:t>Martina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D9C8015" w:rsidR="00547F36" w:rsidRPr="001E6010" w:rsidRDefault="0034657F">
            <w:pPr>
              <w:pStyle w:val="Informazionisullostudente"/>
            </w:pPr>
            <w:r>
              <w:t>Libreri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8DA93CB" w:rsidR="00547F36" w:rsidRPr="001E6010" w:rsidRDefault="0034657F">
            <w:pPr>
              <w:pStyle w:val="Informazionisullostudente"/>
            </w:pPr>
            <w:r>
              <w:t>19/02/2021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5464B74D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36D8D5AC" w14:textId="163637B8" w:rsidR="0034657F" w:rsidRDefault="0034657F" w:rsidP="0034657F">
      <w:pPr>
        <w:rPr>
          <w:rFonts w:cstheme="minorHAnsi"/>
          <w:i/>
          <w:iCs/>
          <w:sz w:val="16"/>
          <w:szCs w:val="16"/>
        </w:rPr>
      </w:pPr>
    </w:p>
    <w:p w14:paraId="499EB447" w14:textId="1F7B4A20" w:rsidR="00B03500" w:rsidRDefault="0034657F" w:rsidP="0034657F">
      <w:pPr>
        <w:rPr>
          <w:rFonts w:cstheme="minorHAnsi"/>
          <w:i/>
          <w:iCs/>
          <w:sz w:val="16"/>
          <w:szCs w:val="16"/>
          <w:lang w:val="it-IT"/>
        </w:rPr>
      </w:pPr>
      <w:r w:rsidRPr="0034657F">
        <w:rPr>
          <w:rFonts w:cstheme="minorHAnsi"/>
          <w:i/>
          <w:iCs/>
          <w:sz w:val="16"/>
          <w:szCs w:val="16"/>
          <w:lang w:val="it-IT"/>
        </w:rPr>
        <w:t>Il DNS è il Do</w:t>
      </w:r>
      <w:r>
        <w:rPr>
          <w:rFonts w:cstheme="minorHAnsi"/>
          <w:i/>
          <w:iCs/>
          <w:sz w:val="16"/>
          <w:szCs w:val="16"/>
          <w:lang w:val="it-IT"/>
        </w:rPr>
        <w:t xml:space="preserve">main Name System ed è un sistema distribuito in cui ho più server che hanno parte di un database e questp sistema mappa il nome simbolico all’IP.  Il nome simbolico associato all’IP è il nome di un sito per esempio </w:t>
      </w:r>
      <w:hyperlink r:id="rId10" w:history="1">
        <w:r w:rsidRPr="00754083">
          <w:rPr>
            <w:rStyle w:val="Hyperlink"/>
            <w:rFonts w:cstheme="minorHAnsi"/>
            <w:i/>
            <w:iCs/>
            <w:sz w:val="16"/>
            <w:szCs w:val="16"/>
            <w:lang w:val="it-IT"/>
          </w:rPr>
          <w:t>www.nome.it</w:t>
        </w:r>
      </w:hyperlink>
      <w:r>
        <w:rPr>
          <w:rFonts w:cstheme="minorHAnsi"/>
          <w:i/>
          <w:iCs/>
          <w:sz w:val="16"/>
          <w:szCs w:val="16"/>
          <w:lang w:val="it-IT"/>
        </w:rPr>
        <w:t xml:space="preserve"> e per accedere a questo servizio non usiamo l’IP ma questo nome simbolico. La corrispondenza al sito viene conservata in un DNS server. Per ottenere l’indirizzo IP corrispondente si passa attraverso diversi server e l’IP finale del sito viene conservato nella cash locale per non andare a fare la richiesta nuovamente per quel sito.</w:t>
      </w:r>
    </w:p>
    <w:p w14:paraId="27DBEF40" w14:textId="77777777" w:rsidR="0034657F" w:rsidRPr="0034657F" w:rsidRDefault="0034657F" w:rsidP="0034657F">
      <w:pPr>
        <w:rPr>
          <w:rFonts w:cstheme="minorHAnsi"/>
          <w:sz w:val="16"/>
          <w:szCs w:val="16"/>
          <w:lang w:val="it-IT"/>
        </w:rPr>
      </w:pPr>
    </w:p>
    <w:p w14:paraId="0CE892CB" w14:textId="57D77C00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00BCE5B1" w14:textId="1AEC1C82" w:rsidR="0034657F" w:rsidRDefault="000C503D" w:rsidP="0034657F">
      <w:pPr>
        <w:rPr>
          <w:rFonts w:cstheme="minorHAnsi"/>
          <w:i/>
          <w:iCs/>
          <w:sz w:val="16"/>
          <w:szCs w:val="16"/>
          <w:lang w:val="it-IT"/>
        </w:rPr>
      </w:pPr>
      <w:r w:rsidRPr="000C503D">
        <w:rPr>
          <w:rFonts w:cstheme="minorHAnsi"/>
          <w:i/>
          <w:iCs/>
          <w:sz w:val="16"/>
          <w:szCs w:val="16"/>
          <w:lang w:val="it-IT"/>
        </w:rPr>
        <w:t>Internet è una rete v</w:t>
      </w:r>
      <w:r>
        <w:rPr>
          <w:rFonts w:cstheme="minorHAnsi"/>
          <w:i/>
          <w:iCs/>
          <w:sz w:val="16"/>
          <w:szCs w:val="16"/>
          <w:lang w:val="it-IT"/>
        </w:rPr>
        <w:t xml:space="preserve">irtuale unica che è costituita da diversi router in comunicazione tra loro e l’Host </w:t>
      </w:r>
      <w:r w:rsidR="00934015">
        <w:rPr>
          <w:rFonts w:cstheme="minorHAnsi"/>
          <w:i/>
          <w:iCs/>
          <w:sz w:val="16"/>
          <w:szCs w:val="16"/>
          <w:lang w:val="it-IT"/>
        </w:rPr>
        <w:t>che si collega al router si trova all’esterno di questa rete. In precedenza venivano utilizzati tipi di reti differenti come la rete a bus in cui gli host venivano collegati con un singolo cavo in modo lineare.</w:t>
      </w:r>
    </w:p>
    <w:p w14:paraId="6F0E7633" w14:textId="25CF0808" w:rsidR="00934015" w:rsidRPr="000C503D" w:rsidRDefault="00934015" w:rsidP="0034657F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Adesso con internet ogni dispositivo che si connette al router ha associato un indirizzo IP diverso e l’assegnazione può essere fatta in modo statico o dinamico.</w:t>
      </w:r>
    </w:p>
    <w:p w14:paraId="40C9D3F9" w14:textId="77777777" w:rsidR="0034657F" w:rsidRPr="000C503D" w:rsidRDefault="0034657F" w:rsidP="0034657F">
      <w:pPr>
        <w:rPr>
          <w:rFonts w:cstheme="minorHAnsi"/>
          <w:i/>
          <w:iCs/>
          <w:sz w:val="16"/>
          <w:szCs w:val="16"/>
          <w:lang w:val="it-IT"/>
        </w:rPr>
      </w:pPr>
    </w:p>
    <w:p w14:paraId="33563363" w14:textId="19D5BE0B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37E86385" w14:textId="2D4E9DA3" w:rsidR="0034657F" w:rsidRDefault="0034657F" w:rsidP="0034657F">
      <w:pPr>
        <w:rPr>
          <w:rFonts w:cstheme="minorHAnsi"/>
          <w:i/>
          <w:iCs/>
          <w:sz w:val="16"/>
          <w:szCs w:val="16"/>
          <w:lang w:val="it-IT"/>
        </w:rPr>
      </w:pPr>
      <w:r w:rsidRPr="0034657F">
        <w:rPr>
          <w:rFonts w:cstheme="minorHAnsi"/>
          <w:i/>
          <w:iCs/>
          <w:sz w:val="16"/>
          <w:szCs w:val="16"/>
          <w:lang w:val="it-IT"/>
        </w:rPr>
        <w:t>I messaggi vengono suttivisi i</w:t>
      </w:r>
      <w:r>
        <w:rPr>
          <w:rFonts w:cstheme="minorHAnsi"/>
          <w:i/>
          <w:iCs/>
          <w:sz w:val="16"/>
          <w:szCs w:val="16"/>
          <w:lang w:val="it-IT"/>
        </w:rPr>
        <w:t>n pacchetti che possono essere trasmetti in due modi diversi: tramite messaggio finito o tramite flusso di dati.</w:t>
      </w:r>
    </w:p>
    <w:p w14:paraId="3C024E42" w14:textId="4B6136DD" w:rsidR="0034657F" w:rsidRDefault="0034657F" w:rsidP="0034657F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Messaggio finito: il messaggio viene diviso in pacchetti e il ruter instrada i pacchetti su percorsi diversi</w:t>
      </w:r>
    </w:p>
    <w:p w14:paraId="6B8297FF" w14:textId="63463D63" w:rsidR="0034657F" w:rsidRDefault="0034657F" w:rsidP="0034657F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Flusso di dati: </w:t>
      </w:r>
      <w:r w:rsidR="005050C1">
        <w:rPr>
          <w:rFonts w:cstheme="minorHAnsi"/>
          <w:i/>
          <w:iCs/>
          <w:sz w:val="16"/>
          <w:szCs w:val="16"/>
          <w:lang w:val="it-IT"/>
        </w:rPr>
        <w:t>possono essere per esempio videochiamate dove il flusso viene diviso in pacchetti detti datagram i quali hanno informazioni sull’indirizzo del destinatario.</w:t>
      </w:r>
    </w:p>
    <w:p w14:paraId="18ADD7AF" w14:textId="72B4DCC5" w:rsidR="005050C1" w:rsidRPr="0034657F" w:rsidRDefault="005050C1" w:rsidP="0034657F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Quando il messaggio viene spacchettizzato viene instradato su vie differenti ed alcuni messaggi possono non arrivare a destinazione. Se un ruter ha la pila piena il pacchetto in eccesso deve essere ritrasmesso e questo indica che la qualità del servizio è bassa (scarsa).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D98CD9D" w14:textId="1F865AEB" w:rsidR="00331C39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005AABD6" w14:textId="0E6A6F69" w:rsidR="005050C1" w:rsidRDefault="005050C1" w:rsidP="005050C1">
      <w:pPr>
        <w:rPr>
          <w:rFonts w:cstheme="minorHAnsi"/>
          <w:i/>
          <w:iCs/>
          <w:sz w:val="16"/>
          <w:szCs w:val="16"/>
          <w:lang w:val="it-IT"/>
        </w:rPr>
      </w:pPr>
      <w:r w:rsidRPr="005050C1">
        <w:rPr>
          <w:rFonts w:cstheme="minorHAnsi"/>
          <w:i/>
          <w:iCs/>
          <w:sz w:val="16"/>
          <w:szCs w:val="16"/>
          <w:lang w:val="it-IT"/>
        </w:rPr>
        <w:t>I livelli del domain n</w:t>
      </w:r>
      <w:r>
        <w:rPr>
          <w:rFonts w:cstheme="minorHAnsi"/>
          <w:i/>
          <w:iCs/>
          <w:sz w:val="16"/>
          <w:szCs w:val="16"/>
          <w:lang w:val="it-IT"/>
        </w:rPr>
        <w:t>amespace sono tre:</w:t>
      </w:r>
    </w:p>
    <w:p w14:paraId="2440D1D5" w14:textId="0C531BDC" w:rsidR="005050C1" w:rsidRDefault="005050C1" w:rsidP="005050C1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primo livello Top Level Domain è costituito da il suffisso .it, .com, .eu, .org che sono assegnati dall’organizzazione IANA e verifica che quel livello non sia già stato assegnato e che non identifichi un ente governativo.</w:t>
      </w:r>
    </w:p>
    <w:p w14:paraId="6B60863C" w14:textId="6EB0EBAA" w:rsidR="005050C1" w:rsidRDefault="005050C1" w:rsidP="005050C1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secondo livello è Second Level Domain ed è rappresentato dal nome, nome dell’azienda.</w:t>
      </w:r>
    </w:p>
    <w:p w14:paraId="144DD5F7" w14:textId="0738E69B" w:rsidR="005050C1" w:rsidRPr="005050C1" w:rsidRDefault="005050C1" w:rsidP="005050C1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terzo livello è l’Hosted indica come viene organizzato internamente il sito, come sono realizzati gli IP internamente.</w:t>
      </w:r>
    </w:p>
    <w:p w14:paraId="48906ABE" w14:textId="77777777" w:rsidR="00331C39" w:rsidRDefault="00331C39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2CF38993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15F187E6" w14:textId="257F568C" w:rsidR="005050C1" w:rsidRPr="000C503D" w:rsidRDefault="000C503D" w:rsidP="005050C1">
      <w:pPr>
        <w:rPr>
          <w:rFonts w:cstheme="minorHAnsi"/>
          <w:i/>
          <w:iCs/>
          <w:sz w:val="16"/>
          <w:szCs w:val="16"/>
          <w:lang w:val="it-IT"/>
        </w:rPr>
      </w:pPr>
      <w:r w:rsidRPr="000C503D">
        <w:rPr>
          <w:rFonts w:cstheme="minorHAnsi"/>
          <w:i/>
          <w:iCs/>
          <w:sz w:val="16"/>
          <w:szCs w:val="16"/>
          <w:lang w:val="it-IT"/>
        </w:rPr>
        <w:t>Un protocollo è costituito d</w:t>
      </w:r>
      <w:r>
        <w:rPr>
          <w:rFonts w:cstheme="minorHAnsi"/>
          <w:i/>
          <w:iCs/>
          <w:sz w:val="16"/>
          <w:szCs w:val="16"/>
          <w:lang w:val="it-IT"/>
        </w:rPr>
        <w:t xml:space="preserve">a un insieme di rgole per lo scambio di dati tra entità; il protocollo di comunicazione si occupa dello scambio di messaggi tra due entità. Abbiamo una gerarchia di protocolli che sono di tipo: applicativo è la richiesta, trasporto in cui divido il messaggio in pacchetti, internet (IP) per </w:t>
      </w:r>
      <w:r>
        <w:rPr>
          <w:rFonts w:cstheme="minorHAnsi"/>
          <w:i/>
          <w:iCs/>
          <w:sz w:val="16"/>
          <w:szCs w:val="16"/>
          <w:lang w:val="it-IT"/>
        </w:rPr>
        <w:lastRenderedPageBreak/>
        <w:t xml:space="preserve">esempio internet protocol che indica la sequenza univoca dei dispositivi connessi alla rete (oggi si usa Ipv6) e la rete fisica che può essere ethernet o LAN Wireless ossia la rete attraverso cui viene inviato il messaggio. </w:t>
      </w:r>
    </w:p>
    <w:p w14:paraId="1FDCF97B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0F03CD05" w14:textId="35E0A5D2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06464082" w14:textId="65F3EDAB" w:rsidR="005050C1" w:rsidRPr="005050C1" w:rsidRDefault="005050C1" w:rsidP="005050C1">
      <w:pPr>
        <w:rPr>
          <w:rFonts w:cstheme="minorHAnsi"/>
          <w:i/>
          <w:iCs/>
          <w:sz w:val="16"/>
          <w:szCs w:val="16"/>
          <w:lang w:val="it-IT"/>
        </w:rPr>
      </w:pPr>
      <w:r w:rsidRPr="005050C1">
        <w:rPr>
          <w:rFonts w:cstheme="minorHAnsi"/>
          <w:i/>
          <w:iCs/>
          <w:sz w:val="16"/>
          <w:szCs w:val="16"/>
          <w:lang w:val="it-IT"/>
        </w:rPr>
        <w:t>Il linguaggio di programmazione è</w:t>
      </w:r>
      <w:r>
        <w:rPr>
          <w:rFonts w:cstheme="minorHAnsi"/>
          <w:i/>
          <w:iCs/>
          <w:sz w:val="16"/>
          <w:szCs w:val="16"/>
          <w:lang w:val="it-IT"/>
        </w:rPr>
        <w:t xml:space="preserve"> un tipo di linguaggio che istruisce una macchina di calcolo mentre un linguaggio di markup è un linguaggio che indica come viene costruita la logica della pagina, un tipo di linguaggio di markup è Latex.</w:t>
      </w:r>
    </w:p>
    <w:p w14:paraId="29F426F5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31948662" w14:textId="5E310816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il DOM.</w:t>
      </w:r>
    </w:p>
    <w:p w14:paraId="6E31F0E4" w14:textId="5720FF90" w:rsidR="005050C1" w:rsidRPr="00D15D3B" w:rsidRDefault="00D15D3B" w:rsidP="005050C1">
      <w:pPr>
        <w:rPr>
          <w:rFonts w:cstheme="minorHAnsi"/>
          <w:i/>
          <w:iCs/>
          <w:sz w:val="16"/>
          <w:szCs w:val="16"/>
          <w:lang w:val="it-IT"/>
        </w:rPr>
      </w:pPr>
      <w:r w:rsidRPr="00D15D3B">
        <w:rPr>
          <w:rFonts w:cstheme="minorHAnsi"/>
          <w:i/>
          <w:iCs/>
          <w:sz w:val="16"/>
          <w:szCs w:val="16"/>
          <w:lang w:val="it-IT"/>
        </w:rPr>
        <w:t>Document Object Model è la</w:t>
      </w:r>
      <w:r>
        <w:rPr>
          <w:rFonts w:cstheme="minorHAnsi"/>
          <w:i/>
          <w:iCs/>
          <w:sz w:val="16"/>
          <w:szCs w:val="16"/>
          <w:lang w:val="it-IT"/>
        </w:rPr>
        <w:t xml:space="preserve"> rappresentazione della struttura del documento HTML, è costituito da tutti gli elementi di markup. La struttura è ad albero ed è composta di elementi e di tag. L’Elemento è composto da una coppia di tag, uno d’apertura e uno di chiusira, mentre il tag indica la natura strutturale dell’informazione.</w:t>
      </w: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6039F462" w14:textId="27F91067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18F71823" w14:textId="05C2A26A" w:rsidR="00D15D3B" w:rsidRDefault="00D15D3B" w:rsidP="00D15D3B">
      <w:pPr>
        <w:rPr>
          <w:rFonts w:cstheme="minorHAnsi"/>
          <w:i/>
          <w:iCs/>
          <w:sz w:val="16"/>
          <w:szCs w:val="16"/>
          <w:lang w:val="it-IT"/>
        </w:rPr>
      </w:pPr>
      <w:r w:rsidRPr="00D15D3B">
        <w:rPr>
          <w:rFonts w:cstheme="minorHAnsi"/>
          <w:i/>
          <w:iCs/>
          <w:sz w:val="16"/>
          <w:szCs w:val="16"/>
          <w:lang w:val="it-IT"/>
        </w:rPr>
        <w:t>Le pseudo classis ono g</w:t>
      </w:r>
      <w:r>
        <w:rPr>
          <w:rFonts w:cstheme="minorHAnsi"/>
          <w:i/>
          <w:iCs/>
          <w:sz w:val="16"/>
          <w:szCs w:val="16"/>
          <w:lang w:val="it-IT"/>
        </w:rPr>
        <w:t>li stati che può avere un elemento per esempio un link, viene visualizzato in maniera differente una volta che è stato schiacciato. Il tag &lt;a&gt; che viene usato per i link avrà diversi stati: a:hover è lo stato in cui l’utente passa la freccia sul link e a:visited lo stato una volta che il link è stato premuto.</w:t>
      </w:r>
    </w:p>
    <w:p w14:paraId="16DD7109" w14:textId="48462668" w:rsidR="00D15D3B" w:rsidRDefault="00D15D3B" w:rsidP="00D15D3B">
      <w:pPr>
        <w:rPr>
          <w:rFonts w:cstheme="minorHAnsi"/>
          <w:i/>
          <w:iCs/>
          <w:sz w:val="16"/>
          <w:szCs w:val="16"/>
          <w:lang w:val="it-IT"/>
        </w:rPr>
      </w:pPr>
    </w:p>
    <w:p w14:paraId="463C5034" w14:textId="5AB07C02" w:rsidR="00D15D3B" w:rsidRPr="00D15D3B" w:rsidRDefault="00D15D3B" w:rsidP="00D15D3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Gli pseudo elementi sono invece degli elementi creati dal browser per una formattazione più semplice e sono utilizzati nel CSS, di solito sono 4: first-line, first-letter, before, after. Indicano la prima riga du un elemento o la prima lettera oppure se inserire il contenuto prima o dopo l’elemento. Vengono identificati da un doppio doppio punto :: .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3F9246CC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14:paraId="69B2D36D" w14:textId="7A8B93F5" w:rsidR="00D15D3B" w:rsidRDefault="00D15D3B" w:rsidP="00D15D3B">
      <w:pPr>
        <w:rPr>
          <w:rFonts w:cstheme="minorHAnsi"/>
          <w:i/>
          <w:iCs/>
          <w:sz w:val="16"/>
          <w:szCs w:val="16"/>
          <w:lang w:val="it-IT"/>
        </w:rPr>
      </w:pPr>
      <w:r w:rsidRPr="00D15D3B">
        <w:rPr>
          <w:rFonts w:cstheme="minorHAnsi"/>
          <w:i/>
          <w:iCs/>
          <w:sz w:val="16"/>
          <w:szCs w:val="16"/>
          <w:lang w:val="it-IT"/>
        </w:rPr>
        <w:t>Il webstorage h</w:t>
      </w:r>
      <w:r>
        <w:rPr>
          <w:rFonts w:cstheme="minorHAnsi"/>
          <w:i/>
          <w:iCs/>
          <w:sz w:val="16"/>
          <w:szCs w:val="16"/>
          <w:lang w:val="it-IT"/>
        </w:rPr>
        <w:t>a due tipologie:</w:t>
      </w:r>
    </w:p>
    <w:p w14:paraId="57B8288C" w14:textId="1BE34C2C" w:rsidR="00D15D3B" w:rsidRDefault="00D15D3B" w:rsidP="00D15D3B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Local Storage : permette un salvataggio dei cookie permanente</w:t>
      </w:r>
    </w:p>
    <w:p w14:paraId="79EDE728" w14:textId="19B11AFB" w:rsidR="00D15D3B" w:rsidRDefault="00D15D3B" w:rsidP="00D15D3B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Session Storage : salva i dati </w:t>
      </w:r>
      <w:r w:rsidR="000C503D">
        <w:rPr>
          <w:rFonts w:cstheme="minorHAnsi"/>
          <w:i/>
          <w:iCs/>
          <w:sz w:val="16"/>
          <w:szCs w:val="16"/>
        </w:rPr>
        <w:t>solo per la sessione corrente del Browser</w:t>
      </w:r>
    </w:p>
    <w:p w14:paraId="3A64C608" w14:textId="705E926E" w:rsidR="000C503D" w:rsidRPr="000C503D" w:rsidRDefault="000C503D" w:rsidP="000C503D">
      <w:pPr>
        <w:rPr>
          <w:rFonts w:cstheme="minorHAnsi"/>
          <w:i/>
          <w:iCs/>
          <w:sz w:val="16"/>
          <w:szCs w:val="16"/>
          <w:lang w:val="it-IT"/>
        </w:rPr>
      </w:pPr>
      <w:r w:rsidRPr="000C503D">
        <w:rPr>
          <w:rFonts w:cstheme="minorHAnsi"/>
          <w:i/>
          <w:iCs/>
          <w:sz w:val="16"/>
          <w:szCs w:val="16"/>
          <w:lang w:val="it-IT"/>
        </w:rPr>
        <w:t>La differenza sostanziale è c</w:t>
      </w:r>
      <w:r>
        <w:rPr>
          <w:rFonts w:cstheme="minorHAnsi"/>
          <w:i/>
          <w:iCs/>
          <w:sz w:val="16"/>
          <w:szCs w:val="16"/>
          <w:lang w:val="it-IT"/>
        </w:rPr>
        <w:t>he una volta che si esce dalla sessione e si rientra nel session storage vengono persi i dati salvati (key e value) mentre questo non accade per la Local storage.</w:t>
      </w:r>
    </w:p>
    <w:p w14:paraId="0C58F7ED" w14:textId="77777777" w:rsidR="00331C39" w:rsidRPr="00331C39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6132B48" w14:textId="34CF360A" w:rsidR="005A2070" w:rsidRPr="00331C39" w:rsidRDefault="00DA5C84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31C39">
        <w:rPr>
          <w:rFonts w:cstheme="minorHAnsi"/>
          <w:i/>
          <w:iCs/>
          <w:sz w:val="16"/>
          <w:szCs w:val="16"/>
          <w:lang w:val="it-IT"/>
        </w:rPr>
        <w:tab/>
      </w:r>
      <w:r w:rsidRPr="00331C39">
        <w:rPr>
          <w:rFonts w:cstheme="minorHAnsi"/>
          <w:i/>
          <w:iCs/>
          <w:sz w:val="16"/>
          <w:szCs w:val="16"/>
          <w:lang w:val="it-IT"/>
        </w:rPr>
        <w:tab/>
      </w:r>
    </w:p>
    <w:p w14:paraId="4DF0AF1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B51DAAC" w14:textId="0D8645C6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02EFD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EB2324" w14:textId="1273E3AA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2F1B28D" w14:textId="77777777" w:rsidR="00934015" w:rsidRPr="001E6010" w:rsidRDefault="00934015" w:rsidP="00B03500">
      <w:pPr>
        <w:rPr>
          <w:rFonts w:cstheme="minorHAnsi"/>
          <w:sz w:val="16"/>
          <w:szCs w:val="16"/>
          <w:lang w:val="it-IT"/>
        </w:rPr>
      </w:pPr>
    </w:p>
    <w:p w14:paraId="5B458C28" w14:textId="77777777" w:rsidR="00331C39" w:rsidRPr="00D15D3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771692DA" w:rsidR="00331C39" w:rsidRPr="00D15D3B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D15D3B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D15D3B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44E5434E" w:rsid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Fare un sito relativo a</w:t>
      </w:r>
      <w:r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6103D62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6B3BE73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9A62A" w14:textId="77777777" w:rsidR="00A77784" w:rsidRDefault="00A7778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82E621A" w14:textId="77777777" w:rsidR="00A77784" w:rsidRDefault="00A7778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B8F9C" w14:textId="77777777" w:rsidR="00A77784" w:rsidRDefault="00A7778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6C082B2" w14:textId="77777777" w:rsidR="00A77784" w:rsidRDefault="00A7778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53C5647C"/>
    <w:multiLevelType w:val="hybridMultilevel"/>
    <w:tmpl w:val="202C8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3671"/>
    <w:multiLevelType w:val="multilevel"/>
    <w:tmpl w:val="9A1C8920"/>
    <w:numStyleLink w:val="Answers"/>
  </w:abstractNum>
  <w:abstractNum w:abstractNumId="1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C4A51"/>
    <w:rsid w:val="000C503D"/>
    <w:rsid w:val="000E60BC"/>
    <w:rsid w:val="00132BA7"/>
    <w:rsid w:val="00135EC2"/>
    <w:rsid w:val="00141303"/>
    <w:rsid w:val="0014318B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F2AFA"/>
    <w:rsid w:val="00315CD3"/>
    <w:rsid w:val="00331C39"/>
    <w:rsid w:val="003444B6"/>
    <w:rsid w:val="0034657F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5050C1"/>
    <w:rsid w:val="0053305A"/>
    <w:rsid w:val="00547F36"/>
    <w:rsid w:val="005645F9"/>
    <w:rsid w:val="005A2070"/>
    <w:rsid w:val="00633EA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4271B"/>
    <w:rsid w:val="0084793A"/>
    <w:rsid w:val="008739A2"/>
    <w:rsid w:val="008D7390"/>
    <w:rsid w:val="008E653D"/>
    <w:rsid w:val="00910C80"/>
    <w:rsid w:val="009200E1"/>
    <w:rsid w:val="0092010E"/>
    <w:rsid w:val="00934015"/>
    <w:rsid w:val="00957D96"/>
    <w:rsid w:val="00A1545F"/>
    <w:rsid w:val="00A360C5"/>
    <w:rsid w:val="00A74FF3"/>
    <w:rsid w:val="00A77784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B3EAE"/>
    <w:rsid w:val="00BC1DFD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15D3B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Hyperlink">
    <w:name w:val="Hyperlink"/>
    <w:basedOn w:val="DefaultParagraphFont"/>
    <w:unhideWhenUsed/>
    <w:rsid w:val="003465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nome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Martina Libreri (c)</cp:lastModifiedBy>
  <cp:revision>2</cp:revision>
  <cp:lastPrinted>2004-01-22T16:32:00Z</cp:lastPrinted>
  <dcterms:created xsi:type="dcterms:W3CDTF">2021-02-19T11:49:00Z</dcterms:created>
  <dcterms:modified xsi:type="dcterms:W3CDTF">2021-02-19T11:49:00Z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